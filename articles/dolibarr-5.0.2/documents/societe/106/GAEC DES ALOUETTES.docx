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714F" w:rsidRDefault="00DF714F" w:rsidP="00DF714F">
      <w:pPr>
        <w:spacing w:after="120" w:line="240" w:lineRule="auto"/>
        <w:ind w:left="6379"/>
        <w:jc w:val="both"/>
      </w:pPr>
    </w:p>
    <w:p w:rsidR="00DF714F" w:rsidRDefault="00DF714F" w:rsidP="00DF714F">
      <w:pPr>
        <w:spacing w:after="0" w:line="240" w:lineRule="auto"/>
        <w:ind w:left="6379"/>
        <w:jc w:val="both"/>
      </w:pPr>
      <w:r>
        <w:t>GAEC DES ALOUETTES</w:t>
      </w:r>
    </w:p>
    <w:p w:rsidR="00DF714F" w:rsidRDefault="00DF714F" w:rsidP="00DF714F">
      <w:pPr>
        <w:spacing w:after="0" w:line="240" w:lineRule="auto"/>
        <w:ind w:left="6379"/>
        <w:jc w:val="both"/>
      </w:pPr>
      <w:r>
        <w:t xml:space="preserve">7 RUE DE L’EGLISE, </w:t>
      </w:r>
      <w:r>
        <w:t>02420 HARGICOURT,</w:t>
      </w:r>
    </w:p>
    <w:p w:rsidR="00CE50CA" w:rsidRDefault="00DF714F" w:rsidP="00DF714F">
      <w:pPr>
        <w:spacing w:after="0" w:line="240" w:lineRule="auto"/>
        <w:ind w:left="6379"/>
        <w:jc w:val="both"/>
      </w:pPr>
      <w:r>
        <w:t>France - Aisne</w:t>
      </w:r>
    </w:p>
    <w:p w:rsidR="00CE50CA" w:rsidRDefault="00CE50CA" w:rsidP="00CE50CA">
      <w:pPr>
        <w:spacing w:before="600" w:line="240" w:lineRule="auto"/>
        <w:jc w:val="both"/>
        <w:rPr>
          <w:sz w:val="24"/>
        </w:rPr>
      </w:pPr>
      <w:r w:rsidRPr="00CE50CA">
        <w:rPr>
          <w:b/>
          <w:sz w:val="24"/>
        </w:rPr>
        <w:t xml:space="preserve">Objet : </w:t>
      </w:r>
      <w:r w:rsidR="00DF714F">
        <w:rPr>
          <w:sz w:val="24"/>
        </w:rPr>
        <w:t>Lettre d’accompagnement</w:t>
      </w:r>
    </w:p>
    <w:p w:rsidR="000E6AF5" w:rsidRDefault="000E6AF5" w:rsidP="000E6AF5">
      <w:pPr>
        <w:spacing w:before="600" w:line="240" w:lineRule="auto"/>
        <w:ind w:left="6237"/>
        <w:jc w:val="both"/>
        <w:rPr>
          <w:b/>
          <w:sz w:val="24"/>
        </w:rPr>
      </w:pPr>
      <w:r>
        <w:rPr>
          <w:sz w:val="24"/>
        </w:rPr>
        <w:t xml:space="preserve">Saint Paul, le </w:t>
      </w:r>
      <w:r w:rsidR="00473DEB">
        <w:rPr>
          <w:sz w:val="24"/>
        </w:rPr>
        <w:fldChar w:fldCharType="begin"/>
      </w:r>
      <w:r w:rsidR="00473DEB">
        <w:rPr>
          <w:sz w:val="24"/>
        </w:rPr>
        <w:instrText xml:space="preserve"> TIME \@ "d MMMM yyyy" </w:instrText>
      </w:r>
      <w:r w:rsidR="00473DEB">
        <w:rPr>
          <w:sz w:val="24"/>
        </w:rPr>
        <w:fldChar w:fldCharType="separate"/>
      </w:r>
      <w:r w:rsidR="00DF714F">
        <w:rPr>
          <w:noProof/>
          <w:sz w:val="24"/>
        </w:rPr>
        <w:t>20 mars 2017</w:t>
      </w:r>
      <w:r w:rsidR="00473DEB">
        <w:rPr>
          <w:sz w:val="24"/>
        </w:rPr>
        <w:fldChar w:fldCharType="end"/>
      </w:r>
    </w:p>
    <w:p w:rsidR="00290220" w:rsidRDefault="00CE50CA" w:rsidP="00CE50CA">
      <w:pPr>
        <w:spacing w:before="360" w:after="120" w:line="240" w:lineRule="auto"/>
        <w:jc w:val="both"/>
        <w:rPr>
          <w:sz w:val="24"/>
        </w:rPr>
      </w:pPr>
      <w:bookmarkStart w:id="0" w:name="Titre_Personne"/>
      <w:r>
        <w:rPr>
          <w:sz w:val="24"/>
        </w:rPr>
        <w:t>Madame</w:t>
      </w:r>
      <w:r w:rsidR="001F485C">
        <w:rPr>
          <w:sz w:val="24"/>
        </w:rPr>
        <w:t xml:space="preserve"> Moreaux</w:t>
      </w:r>
      <w:r>
        <w:rPr>
          <w:sz w:val="24"/>
        </w:rPr>
        <w:t>,</w:t>
      </w:r>
      <w:r w:rsidR="00122E27">
        <w:rPr>
          <w:sz w:val="24"/>
        </w:rPr>
        <w:t xml:space="preserve"> </w:t>
      </w:r>
      <w:bookmarkEnd w:id="0"/>
    </w:p>
    <w:p w:rsidR="00DB719D" w:rsidRDefault="00DF714F" w:rsidP="00CE50CA">
      <w:pPr>
        <w:spacing w:before="360" w:after="120" w:line="240" w:lineRule="auto"/>
        <w:jc w:val="both"/>
        <w:rPr>
          <w:sz w:val="24"/>
        </w:rPr>
      </w:pPr>
      <w:r>
        <w:rPr>
          <w:sz w:val="24"/>
        </w:rPr>
        <w:t>Suite à notre rencontre du jeudi 16 mars dernier</w:t>
      </w:r>
      <w:r w:rsidR="00DB719D" w:rsidRPr="00DB719D">
        <w:rPr>
          <w:sz w:val="24"/>
        </w:rPr>
        <w:t xml:space="preserve">, nous vous </w:t>
      </w:r>
      <w:r>
        <w:rPr>
          <w:sz w:val="24"/>
        </w:rPr>
        <w:t>prions de trouver ci-joint deux</w:t>
      </w:r>
      <w:r w:rsidR="00DB719D" w:rsidRPr="00DB719D">
        <w:rPr>
          <w:sz w:val="24"/>
        </w:rPr>
        <w:t xml:space="preserve"> proposition</w:t>
      </w:r>
      <w:r>
        <w:rPr>
          <w:sz w:val="24"/>
        </w:rPr>
        <w:t>s</w:t>
      </w:r>
      <w:r w:rsidR="00DB719D" w:rsidRPr="00DB719D">
        <w:rPr>
          <w:sz w:val="24"/>
        </w:rPr>
        <w:t xml:space="preserve"> de tarif pour</w:t>
      </w:r>
      <w:r>
        <w:rPr>
          <w:sz w:val="24"/>
        </w:rPr>
        <w:t xml:space="preserve"> l’accompagnement dans votre projet d’autoconsommation photovoltaïque</w:t>
      </w:r>
      <w:r w:rsidR="00DB719D" w:rsidRPr="00DB719D">
        <w:rPr>
          <w:sz w:val="24"/>
        </w:rPr>
        <w:t xml:space="preserve">. </w:t>
      </w:r>
    </w:p>
    <w:p w:rsidR="00DB719D" w:rsidRDefault="00DB719D" w:rsidP="00CE50CA">
      <w:pPr>
        <w:spacing w:before="360" w:after="120" w:line="240" w:lineRule="auto"/>
        <w:jc w:val="both"/>
        <w:rPr>
          <w:sz w:val="24"/>
        </w:rPr>
      </w:pPr>
      <w:r w:rsidRPr="00DB719D">
        <w:rPr>
          <w:sz w:val="24"/>
        </w:rPr>
        <w:t>Nous attirons votre attention sur le fait que ce</w:t>
      </w:r>
      <w:r w:rsidR="00DF714F">
        <w:rPr>
          <w:sz w:val="24"/>
        </w:rPr>
        <w:t>s</w:t>
      </w:r>
      <w:r w:rsidRPr="00DB719D">
        <w:rPr>
          <w:sz w:val="24"/>
        </w:rPr>
        <w:t xml:space="preserve"> devis </w:t>
      </w:r>
      <w:r w:rsidR="00DF714F">
        <w:rPr>
          <w:sz w:val="24"/>
        </w:rPr>
        <w:t>sont</w:t>
      </w:r>
      <w:r w:rsidRPr="00DB719D">
        <w:rPr>
          <w:sz w:val="24"/>
        </w:rPr>
        <w:t xml:space="preserve"> </w:t>
      </w:r>
      <w:r w:rsidR="00DF714F" w:rsidRPr="00DB719D">
        <w:rPr>
          <w:sz w:val="24"/>
        </w:rPr>
        <w:t>valables</w:t>
      </w:r>
      <w:r w:rsidRPr="00DB719D">
        <w:rPr>
          <w:sz w:val="24"/>
        </w:rPr>
        <w:t xml:space="preserve"> jusqu'au </w:t>
      </w:r>
      <w:r w:rsidR="00DF714F">
        <w:rPr>
          <w:sz w:val="24"/>
        </w:rPr>
        <w:t xml:space="preserve">01 mai 2017 </w:t>
      </w:r>
      <w:r w:rsidRPr="00DB719D">
        <w:rPr>
          <w:sz w:val="24"/>
        </w:rPr>
        <w:t xml:space="preserve">et </w:t>
      </w:r>
      <w:r w:rsidR="00DF714F" w:rsidRPr="00DB719D">
        <w:rPr>
          <w:sz w:val="24"/>
        </w:rPr>
        <w:t>qu’ils ne tiennent</w:t>
      </w:r>
      <w:r w:rsidRPr="00DB719D">
        <w:rPr>
          <w:sz w:val="24"/>
        </w:rPr>
        <w:t xml:space="preserve"> pas c</w:t>
      </w:r>
      <w:r>
        <w:rPr>
          <w:sz w:val="24"/>
        </w:rPr>
        <w:t xml:space="preserve">ompte d'une éventuelle remise. </w:t>
      </w:r>
    </w:p>
    <w:p w:rsidR="00DF714F" w:rsidRDefault="00DF714F" w:rsidP="00CE50CA">
      <w:pPr>
        <w:spacing w:before="360" w:after="120" w:line="240" w:lineRule="auto"/>
        <w:jc w:val="both"/>
        <w:rPr>
          <w:sz w:val="24"/>
        </w:rPr>
      </w:pPr>
      <w:r>
        <w:rPr>
          <w:sz w:val="24"/>
        </w:rPr>
        <w:t>Vous trouverez également la proposition commerciale pour le groupement d’achat d’électricité auquel nous vous inscrirons dès la réception du document signé de votre part.</w:t>
      </w:r>
    </w:p>
    <w:p w:rsidR="00DB719D" w:rsidRDefault="00DB719D" w:rsidP="00CE50CA">
      <w:pPr>
        <w:spacing w:before="360" w:after="120" w:line="240" w:lineRule="auto"/>
        <w:jc w:val="both"/>
        <w:rPr>
          <w:sz w:val="24"/>
        </w:rPr>
      </w:pPr>
      <w:r w:rsidRPr="00DB719D">
        <w:rPr>
          <w:sz w:val="24"/>
        </w:rPr>
        <w:t>Nous vous remercions vivement de nous avoir consultés et restons à votre disposition pour répondre à tout</w:t>
      </w:r>
      <w:r>
        <w:rPr>
          <w:sz w:val="24"/>
        </w:rPr>
        <w:t>e question concernant ce</w:t>
      </w:r>
      <w:r w:rsidR="00DF714F">
        <w:rPr>
          <w:sz w:val="24"/>
        </w:rPr>
        <w:t>s</w:t>
      </w:r>
      <w:r>
        <w:rPr>
          <w:sz w:val="24"/>
        </w:rPr>
        <w:t xml:space="preserve"> devis.</w:t>
      </w:r>
    </w:p>
    <w:p w:rsidR="00CE50CA" w:rsidRDefault="00DB719D" w:rsidP="00CE50CA">
      <w:pPr>
        <w:spacing w:before="360" w:after="120" w:line="240" w:lineRule="auto"/>
        <w:jc w:val="both"/>
        <w:rPr>
          <w:sz w:val="24"/>
        </w:rPr>
      </w:pPr>
      <w:r>
        <w:rPr>
          <w:sz w:val="24"/>
        </w:rPr>
        <w:t xml:space="preserve">Vous </w:t>
      </w:r>
      <w:r w:rsidRPr="00DB719D">
        <w:rPr>
          <w:sz w:val="24"/>
        </w:rPr>
        <w:t>souhaitant bonne réception,</w:t>
      </w:r>
      <w:r>
        <w:rPr>
          <w:sz w:val="24"/>
        </w:rPr>
        <w:t xml:space="preserve"> </w:t>
      </w:r>
      <w:r w:rsidR="00CE50CA" w:rsidRPr="00CE50CA">
        <w:rPr>
          <w:sz w:val="24"/>
        </w:rPr>
        <w:t>nous vous prions</w:t>
      </w:r>
      <w:r>
        <w:rPr>
          <w:sz w:val="24"/>
        </w:rPr>
        <w:t xml:space="preserve"> d'agréer, </w:t>
      </w:r>
      <w:r w:rsidR="00290220">
        <w:rPr>
          <w:sz w:val="24"/>
        </w:rPr>
        <w:fldChar w:fldCharType="begin"/>
      </w:r>
      <w:r w:rsidR="00290220">
        <w:rPr>
          <w:sz w:val="24"/>
        </w:rPr>
        <w:instrText xml:space="preserve"> REF Titre_Personne \h </w:instrText>
      </w:r>
      <w:r w:rsidR="00290220">
        <w:rPr>
          <w:sz w:val="24"/>
        </w:rPr>
      </w:r>
      <w:r w:rsidR="00290220">
        <w:rPr>
          <w:sz w:val="24"/>
        </w:rPr>
        <w:fldChar w:fldCharType="separate"/>
      </w:r>
      <w:r w:rsidR="00DF714F">
        <w:rPr>
          <w:sz w:val="24"/>
        </w:rPr>
        <w:t xml:space="preserve">Madame Moreaux, </w:t>
      </w:r>
      <w:r w:rsidR="00290220">
        <w:rPr>
          <w:sz w:val="24"/>
        </w:rPr>
        <w:fldChar w:fldCharType="end"/>
      </w:r>
      <w:r w:rsidR="00CE50CA" w:rsidRPr="00CE50CA">
        <w:rPr>
          <w:sz w:val="24"/>
        </w:rPr>
        <w:t>l'expression de nos salutations distinguées.</w:t>
      </w:r>
    </w:p>
    <w:p w:rsidR="00685DCD" w:rsidRDefault="00685DCD" w:rsidP="000E6AF5">
      <w:pPr>
        <w:spacing w:before="480" w:after="120" w:line="240" w:lineRule="auto"/>
        <w:ind w:left="5245"/>
        <w:jc w:val="both"/>
        <w:rPr>
          <w:b/>
          <w:sz w:val="24"/>
        </w:rPr>
      </w:pPr>
      <w:bookmarkStart w:id="1" w:name="_GoBack"/>
      <w:bookmarkEnd w:id="1"/>
    </w:p>
    <w:p w:rsidR="00CE50CA" w:rsidRPr="000E6AF5" w:rsidRDefault="00685DCD" w:rsidP="00DB719D">
      <w:pPr>
        <w:spacing w:before="480" w:after="120" w:line="240" w:lineRule="auto"/>
        <w:ind w:left="6946"/>
        <w:jc w:val="both"/>
        <w:rPr>
          <w:b/>
          <w:sz w:val="24"/>
        </w:rPr>
      </w:pPr>
      <w:r>
        <w:rPr>
          <w:b/>
          <w:sz w:val="24"/>
        </w:rPr>
        <w:t>Etienne DEMEILLER</w:t>
      </w:r>
    </w:p>
    <w:sectPr w:rsidR="00CE50CA" w:rsidRPr="000E6AF5" w:rsidSect="003B33AE">
      <w:headerReference w:type="default" r:id="rId7"/>
      <w:pgSz w:w="11906" w:h="16838"/>
      <w:pgMar w:top="2410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6A07" w:rsidRDefault="002A6A07" w:rsidP="00F74292">
      <w:pPr>
        <w:spacing w:after="0" w:line="240" w:lineRule="auto"/>
      </w:pPr>
      <w:r>
        <w:separator/>
      </w:r>
    </w:p>
  </w:endnote>
  <w:endnote w:type="continuationSeparator" w:id="0">
    <w:p w:rsidR="002A6A07" w:rsidRDefault="002A6A07" w:rsidP="00F742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6A07" w:rsidRDefault="002A6A07" w:rsidP="00F74292">
      <w:pPr>
        <w:spacing w:after="0" w:line="240" w:lineRule="auto"/>
      </w:pPr>
      <w:r>
        <w:separator/>
      </w:r>
    </w:p>
  </w:footnote>
  <w:footnote w:type="continuationSeparator" w:id="0">
    <w:p w:rsidR="002A6A07" w:rsidRDefault="002A6A07" w:rsidP="00F742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4292" w:rsidRDefault="003B33AE">
    <w:pPr>
      <w:pStyle w:val="En-tte"/>
    </w:pPr>
    <w:r>
      <w:rPr>
        <w:noProof/>
        <w:lang w:eastAsia="fr-FR"/>
      </w:rPr>
      <w:drawing>
        <wp:anchor distT="0" distB="0" distL="114300" distR="114300" simplePos="0" relativeHeight="251659264" behindDoc="1" locked="0" layoutInCell="1" allowOverlap="1" wp14:anchorId="79C97148" wp14:editId="400BD99B">
          <wp:simplePos x="0" y="0"/>
          <wp:positionH relativeFrom="margin">
            <wp:posOffset>0</wp:posOffset>
          </wp:positionH>
          <wp:positionV relativeFrom="paragraph">
            <wp:posOffset>-131445</wp:posOffset>
          </wp:positionV>
          <wp:extent cx="1228725" cy="1092835"/>
          <wp:effectExtent l="0" t="0" r="9525" b="0"/>
          <wp:wrapSquare wrapText="bothSides"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8725" cy="10928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ENERBIOFLEX S.A.S</w:t>
    </w:r>
  </w:p>
  <w:p w:rsidR="003B33AE" w:rsidRDefault="003B33AE">
    <w:pPr>
      <w:pStyle w:val="En-tte"/>
    </w:pPr>
    <w:r>
      <w:t>9, rue de la prairie – 60650 Saint Paul – France</w:t>
    </w:r>
  </w:p>
  <w:p w:rsidR="003B33AE" w:rsidRDefault="002A6A07">
    <w:pPr>
      <w:pStyle w:val="En-tte"/>
    </w:pPr>
    <w:hyperlink r:id="rId2" w:history="1">
      <w:r w:rsidR="003B33AE" w:rsidRPr="005065B4">
        <w:rPr>
          <w:rStyle w:val="Lienhypertexte"/>
        </w:rPr>
        <w:t>www.enerbioflex.fr</w:t>
      </w:r>
    </w:hyperlink>
  </w:p>
  <w:p w:rsidR="000E6AF5" w:rsidRDefault="000E6AF5">
    <w:pPr>
      <w:pStyle w:val="En-tte"/>
    </w:pPr>
    <w:r>
      <w:rPr>
        <w:noProof/>
        <w:lang w:eastAsia="fr-F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A70D9AF" wp14:editId="465BE052">
              <wp:simplePos x="0" y="0"/>
              <wp:positionH relativeFrom="column">
                <wp:posOffset>1319530</wp:posOffset>
              </wp:positionH>
              <wp:positionV relativeFrom="paragraph">
                <wp:posOffset>180975</wp:posOffset>
              </wp:positionV>
              <wp:extent cx="4572000" cy="0"/>
              <wp:effectExtent l="0" t="0" r="19050" b="19050"/>
              <wp:wrapTopAndBottom/>
              <wp:docPr id="36" name="Connecteur droit 3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572000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5"/>
                      </a:lnRef>
                      <a:fillRef idx="0">
                        <a:schemeClr val="accent5"/>
                      </a:fillRef>
                      <a:effectRef idx="2">
                        <a:schemeClr val="accent5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3F8F773" id="Connecteur droit 36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14.25pt" to="463.9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" strokecolor="#4472c4 [3208]" strokeweight="1.5pt">
              <v:stroke joinstyle="miter"/>
              <w10:wrap type="topAndBottom"/>
            </v:line>
          </w:pict>
        </mc:Fallback>
      </mc:AlternateContent>
    </w:r>
    <w:r w:rsidR="007751A9">
      <w:t>S.A.S au capital de 1</w:t>
    </w:r>
    <w:r w:rsidR="003B33AE">
      <w:t>0 000€</w:t>
    </w:r>
    <w:r w:rsidR="00DB719D">
      <w:t xml:space="preserve"> </w:t>
    </w:r>
    <w:r w:rsidR="003B33AE">
      <w:t xml:space="preserve">- </w:t>
    </w:r>
    <w:r w:rsidR="00DB719D">
      <w:t xml:space="preserve"> </w:t>
    </w:r>
    <w:r w:rsidR="001F7900">
      <w:t>823 364 351</w:t>
    </w:r>
    <w:r w:rsidR="003B33AE">
      <w:t xml:space="preserve"> R.C.S Beauvais</w:t>
    </w:r>
  </w:p>
  <w:p w:rsidR="00F74292" w:rsidRDefault="000E6AF5">
    <w:pPr>
      <w:pStyle w:val="En-tte"/>
    </w:pPr>
    <w:r>
      <w:t xml:space="preserve">Téléphone : 06 80 45 39 59   Email : </w:t>
    </w:r>
    <w:r w:rsidR="00DB719D">
      <w:t>etienne.demeiller</w:t>
    </w:r>
    <w:r>
      <w:t>@enerbioflex.fr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14F"/>
    <w:rsid w:val="000E6AF5"/>
    <w:rsid w:val="00122E27"/>
    <w:rsid w:val="00183802"/>
    <w:rsid w:val="001F485C"/>
    <w:rsid w:val="001F7900"/>
    <w:rsid w:val="00290220"/>
    <w:rsid w:val="002A6A07"/>
    <w:rsid w:val="003B33AE"/>
    <w:rsid w:val="00473DEB"/>
    <w:rsid w:val="004C7853"/>
    <w:rsid w:val="00674C19"/>
    <w:rsid w:val="00685DCD"/>
    <w:rsid w:val="00702B0F"/>
    <w:rsid w:val="007751A9"/>
    <w:rsid w:val="007A1333"/>
    <w:rsid w:val="00973934"/>
    <w:rsid w:val="00A03D25"/>
    <w:rsid w:val="00CE50CA"/>
    <w:rsid w:val="00D318C1"/>
    <w:rsid w:val="00DB719D"/>
    <w:rsid w:val="00DD006B"/>
    <w:rsid w:val="00DF714F"/>
    <w:rsid w:val="00ED44E9"/>
    <w:rsid w:val="00F45479"/>
    <w:rsid w:val="00F477AC"/>
    <w:rsid w:val="00F74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53BF5C0"/>
  <w15:chartTrackingRefBased/>
  <w15:docId w15:val="{C5510362-BB09-4D71-8F8E-3E9B079C5F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742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74292"/>
  </w:style>
  <w:style w:type="paragraph" w:styleId="Pieddepage">
    <w:name w:val="footer"/>
    <w:basedOn w:val="Normal"/>
    <w:link w:val="PieddepageCar"/>
    <w:uiPriority w:val="99"/>
    <w:unhideWhenUsed/>
    <w:rsid w:val="00F7429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74292"/>
  </w:style>
  <w:style w:type="character" w:styleId="Lienhypertexte">
    <w:name w:val="Hyperlink"/>
    <w:basedOn w:val="Policepardfaut"/>
    <w:uiPriority w:val="99"/>
    <w:unhideWhenUsed/>
    <w:rsid w:val="00CE50CA"/>
    <w:rPr>
      <w:color w:val="0563C1" w:themeColor="hyperlink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CE50C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CE50CA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CE50CA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CE50C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CE50CA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CE50C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E50CA"/>
    <w:rPr>
      <w:rFonts w:ascii="Segoe UI" w:hAnsi="Segoe UI" w:cs="Segoe UI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0E6AF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enerbioflex.fr" TargetMode="External"/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Enerbioflex\03_Entreprise\03_Communication\01_Identit&#233;_VIsuelle\Template%20g&#233;n&#233;rique\template_word_lettre_accompagnement_devi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2016-08-12T00:00:00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template_word_lettre_accompagnement_devis.dotx</Template>
  <TotalTime>9</TotalTime>
  <Pages>1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Etienne Demeiller</dc:creator>
  <cp:keywords/>
  <dc:description/>
  <cp:lastModifiedBy>Etienne Demeiller</cp:lastModifiedBy>
  <cp:revision>1</cp:revision>
  <dcterms:created xsi:type="dcterms:W3CDTF">2017-03-20T15:57:00Z</dcterms:created>
  <dcterms:modified xsi:type="dcterms:W3CDTF">2017-03-20T16:06:00Z</dcterms:modified>
</cp:coreProperties>
</file>